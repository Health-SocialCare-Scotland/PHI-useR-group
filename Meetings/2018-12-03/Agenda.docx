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8" w:type="dxa"/>
        <w:tblLook w:val="0000"/>
      </w:tblPr>
      <w:tblGrid>
        <w:gridCol w:w="4907"/>
        <w:gridCol w:w="2984"/>
        <w:gridCol w:w="2117"/>
      </w:tblGrid>
      <w:tr w:rsidR="00AF2AE6">
        <w:tc>
          <w:tcPr>
            <w:tcW w:w="4968" w:type="dxa"/>
          </w:tcPr>
          <w:p w:rsidR="00AF2AE6" w:rsidRDefault="00AF2AE6">
            <w:pPr>
              <w:pStyle w:val="Heading1"/>
              <w:rPr>
                <w:rFonts w:ascii="Arial" w:hAnsi="Arial"/>
                <w:b w:val="0"/>
                <w:sz w:val="28"/>
              </w:rPr>
            </w:pPr>
          </w:p>
          <w:p w:rsidR="00AF2AE6" w:rsidRDefault="00AF2AE6">
            <w:pPr>
              <w:rPr>
                <w:rFonts w:ascii="Arial" w:hAnsi="Arial"/>
              </w:rPr>
            </w:pPr>
          </w:p>
          <w:p w:rsidR="00AF2AE6" w:rsidRDefault="00683AD8">
            <w:pPr>
              <w:rPr>
                <w:rFonts w:ascii="Arial" w:hAnsi="Arial"/>
              </w:rPr>
            </w:pPr>
            <w:r>
              <w:rPr>
                <w:rFonts w:ascii="Arial" w:hAnsi="Arial"/>
                <w:sz w:val="90"/>
              </w:rPr>
              <w:t>A</w:t>
            </w:r>
            <w:r w:rsidR="00AF2AE6">
              <w:rPr>
                <w:rFonts w:ascii="Arial" w:hAnsi="Arial"/>
                <w:sz w:val="90"/>
              </w:rPr>
              <w:t>genda</w:t>
            </w:r>
          </w:p>
        </w:tc>
        <w:tc>
          <w:tcPr>
            <w:tcW w:w="3060" w:type="dxa"/>
          </w:tcPr>
          <w:p w:rsidR="00AF2AE6" w:rsidRDefault="00AF2AE6">
            <w:pPr>
              <w:pStyle w:val="Heading2"/>
            </w:pPr>
            <w:r>
              <w:t>Division</w:t>
            </w:r>
            <w:r w:rsidR="00123123">
              <w:t xml:space="preserve"> PHI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Address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Address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Address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Address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 xml:space="preserve">Telephone </w:t>
            </w:r>
            <w:r w:rsidR="00761C8D">
              <w:rPr>
                <w:rFonts w:ascii="Arial" w:hAnsi="Arial"/>
                <w:sz w:val="17"/>
              </w:rPr>
              <w:t>[number]</w:t>
            </w:r>
          </w:p>
          <w:p w:rsidR="00761C8D" w:rsidRDefault="001570FA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>Text Relay</w:t>
            </w:r>
            <w:r w:rsidR="00761C8D">
              <w:rPr>
                <w:rFonts w:ascii="Arial" w:hAnsi="Arial"/>
                <w:sz w:val="17"/>
              </w:rPr>
              <w:t xml:space="preserve"> 18001 [number]</w:t>
            </w:r>
          </w:p>
          <w:p w:rsidR="00AF2AE6" w:rsidRDefault="00AF2AE6">
            <w:pPr>
              <w:rPr>
                <w:rFonts w:ascii="Arial" w:hAnsi="Arial"/>
                <w:sz w:val="17"/>
              </w:rPr>
            </w:pPr>
            <w:r>
              <w:rPr>
                <w:rFonts w:ascii="Arial" w:hAnsi="Arial"/>
                <w:sz w:val="17"/>
              </w:rPr>
              <w:t xml:space="preserve">Fax  </w:t>
            </w:r>
          </w:p>
          <w:p w:rsidR="00AF2AE6" w:rsidRDefault="00AF2AE6">
            <w:pPr>
              <w:rPr>
                <w:rFonts w:ascii="Arial" w:hAnsi="Arial"/>
                <w:b/>
                <w:sz w:val="17"/>
              </w:rPr>
            </w:pPr>
            <w:r>
              <w:rPr>
                <w:rFonts w:ascii="Arial" w:hAnsi="Arial"/>
                <w:b/>
                <w:sz w:val="17"/>
              </w:rPr>
              <w:t>website</w:t>
            </w:r>
          </w:p>
          <w:p w:rsidR="00AF2AE6" w:rsidRDefault="00AF2AE6">
            <w:pPr>
              <w:jc w:val="center"/>
              <w:rPr>
                <w:rFonts w:ascii="Arial" w:hAnsi="Arial"/>
                <w:sz w:val="17"/>
              </w:rPr>
            </w:pPr>
          </w:p>
        </w:tc>
        <w:tc>
          <w:tcPr>
            <w:tcW w:w="1980" w:type="dxa"/>
          </w:tcPr>
          <w:p w:rsidR="00AF2AE6" w:rsidRDefault="007D072C">
            <w:pPr>
              <w:jc w:val="right"/>
              <w:rPr>
                <w:rFonts w:ascii="Arial" w:hAnsi="Arial"/>
              </w:rPr>
            </w:pPr>
            <w:r>
              <w:rPr>
                <w:rFonts w:ascii="Arial" w:hAnsi="Arial"/>
                <w:noProof/>
                <w:lang w:eastAsia="en-GB"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158115</wp:posOffset>
                  </wp:positionH>
                  <wp:positionV relativeFrom="paragraph">
                    <wp:posOffset>3810</wp:posOffset>
                  </wp:positionV>
                  <wp:extent cx="1188085" cy="1203960"/>
                  <wp:effectExtent l="19050" t="0" r="0" b="0"/>
                  <wp:wrapSquare wrapText="bothSides"/>
                  <wp:docPr id="3" name="Picture 3" descr="NHS NATIONALSERVICESmon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HS NATIONALSERVICESmon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085" cy="1203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AF2AE6" w:rsidRDefault="00AF2AE6">
      <w:pPr>
        <w:pStyle w:val="Heading3"/>
        <w:rPr>
          <w:rFonts w:ascii="Arial" w:hAnsi="Arial"/>
          <w:b w:val="0"/>
          <w:sz w:val="22"/>
        </w:rPr>
      </w:pPr>
    </w:p>
    <w:p w:rsidR="00AF2AE6" w:rsidRDefault="00AF2AE6">
      <w:pPr>
        <w:jc w:val="both"/>
        <w:rPr>
          <w:rFonts w:ascii="Arial" w:hAnsi="Arial"/>
          <w:sz w:val="28"/>
        </w:rPr>
      </w:pPr>
    </w:p>
    <w:p w:rsidR="00AF2AE6" w:rsidRDefault="00AF2AE6">
      <w:pPr>
        <w:rPr>
          <w:rFonts w:ascii="Arial" w:hAnsi="Arial" w:cs="Arial"/>
          <w:sz w:val="20"/>
        </w:rPr>
      </w:pPr>
    </w:p>
    <w:p w:rsidR="00AF2AE6" w:rsidRDefault="00FA39C5">
      <w:pPr>
        <w:pStyle w:val="nhsdep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kern w:val="0"/>
          <w:u w:val="single"/>
        </w:rPr>
        <w:t>R User Group meeting</w:t>
      </w:r>
    </w:p>
    <w:p w:rsidR="00AF2AE6" w:rsidRDefault="00AF2AE6">
      <w:pPr>
        <w:jc w:val="both"/>
        <w:rPr>
          <w:rFonts w:ascii="Arial" w:hAnsi="Arial"/>
          <w:sz w:val="22"/>
        </w:rPr>
      </w:pPr>
    </w:p>
    <w:p w:rsidR="00FA39C5" w:rsidRDefault="00FA39C5">
      <w:pPr>
        <w:jc w:val="both"/>
        <w:rPr>
          <w:rFonts w:ascii="Arial" w:hAnsi="Arial"/>
          <w:szCs w:val="24"/>
        </w:rPr>
      </w:pPr>
      <w:r>
        <w:rPr>
          <w:rFonts w:ascii="Arial" w:hAnsi="Arial" w:cs="Arial"/>
          <w:szCs w:val="24"/>
        </w:rPr>
        <w:t>Monday 3</w:t>
      </w:r>
      <w:r w:rsidRPr="00FA39C5">
        <w:rPr>
          <w:rFonts w:ascii="Arial" w:hAnsi="Arial" w:cs="Arial"/>
          <w:szCs w:val="24"/>
          <w:vertAlign w:val="superscript"/>
        </w:rPr>
        <w:t>rd</w:t>
      </w:r>
      <w:r>
        <w:rPr>
          <w:rFonts w:ascii="Arial" w:hAnsi="Arial" w:cs="Arial"/>
          <w:szCs w:val="24"/>
        </w:rPr>
        <w:t xml:space="preserve"> December </w:t>
      </w:r>
      <w:r>
        <w:rPr>
          <w:rFonts w:ascii="Arial" w:hAnsi="Arial"/>
          <w:szCs w:val="24"/>
        </w:rPr>
        <w:t>2018</w:t>
      </w:r>
      <w:r w:rsidRPr="00622CD7">
        <w:rPr>
          <w:rFonts w:ascii="Arial" w:hAnsi="Arial"/>
          <w:szCs w:val="24"/>
        </w:rPr>
        <w:t xml:space="preserve"> (</w:t>
      </w:r>
      <w:r>
        <w:rPr>
          <w:rFonts w:ascii="Arial" w:hAnsi="Arial"/>
          <w:szCs w:val="24"/>
        </w:rPr>
        <w:t>12:15 – 13:30</w:t>
      </w:r>
      <w:r w:rsidRPr="00622CD7">
        <w:rPr>
          <w:rFonts w:ascii="Arial" w:hAnsi="Arial"/>
          <w:szCs w:val="24"/>
        </w:rPr>
        <w:t>)</w:t>
      </w:r>
      <w:r>
        <w:rPr>
          <w:rFonts w:ascii="Arial" w:hAnsi="Arial"/>
          <w:szCs w:val="24"/>
        </w:rPr>
        <w:t xml:space="preserve"> Meridian 4.7</w:t>
      </w:r>
    </w:p>
    <w:p w:rsidR="00473416" w:rsidRDefault="00473416">
      <w:pPr>
        <w:jc w:val="both"/>
        <w:rPr>
          <w:rFonts w:ascii="Arial" w:hAnsi="Arial"/>
          <w:sz w:val="22"/>
        </w:rPr>
      </w:pPr>
    </w:p>
    <w:p w:rsidR="00AF2AE6" w:rsidRDefault="00AF2AE6">
      <w:pPr>
        <w:pStyle w:val="Header"/>
        <w:tabs>
          <w:tab w:val="clear" w:pos="4320"/>
          <w:tab w:val="clear" w:pos="8640"/>
        </w:tabs>
        <w:rPr>
          <w:rFonts w:ascii="Arial" w:hAnsi="Arial" w:cs="Arial"/>
        </w:rPr>
      </w:pPr>
    </w:p>
    <w:p w:rsidR="00473416" w:rsidRDefault="00A616C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Introduction</w:t>
      </w:r>
      <w:r w:rsidR="00473416" w:rsidRPr="00F0738D">
        <w:rPr>
          <w:rFonts w:ascii="Arial" w:hAnsi="Arial" w:cs="Arial"/>
          <w:b/>
        </w:rPr>
        <w:t>s</w:t>
      </w:r>
      <w:r w:rsidR="00473416">
        <w:rPr>
          <w:rFonts w:ascii="Arial" w:hAnsi="Arial" w:cs="Arial"/>
        </w:rPr>
        <w:t xml:space="preserve"> </w:t>
      </w:r>
      <w:r w:rsidR="009C04EF" w:rsidRPr="009C04EF">
        <w:rPr>
          <w:rFonts w:ascii="Arial" w:hAnsi="Arial" w:cs="Arial"/>
          <w:b/>
        </w:rPr>
        <w:t>and description of need for this group</w:t>
      </w:r>
      <w:r w:rsidR="009C04EF">
        <w:rPr>
          <w:rFonts w:ascii="Arial" w:hAnsi="Arial" w:cs="Arial"/>
        </w:rPr>
        <w:t xml:space="preserve"> </w:t>
      </w:r>
      <w:r w:rsidR="00473416">
        <w:rPr>
          <w:rFonts w:ascii="Arial" w:hAnsi="Arial" w:cs="Arial"/>
        </w:rPr>
        <w:t>(5’)</w:t>
      </w:r>
    </w:p>
    <w:p w:rsidR="00473416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Sharing Shiny apps without a server</w:t>
      </w:r>
      <w:r>
        <w:rPr>
          <w:rFonts w:ascii="Arial" w:hAnsi="Arial" w:cs="Arial"/>
        </w:rPr>
        <w:t xml:space="preserve"> – Alan Yeung (15’)</w:t>
      </w:r>
    </w:p>
    <w:p w:rsidR="00473416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RMarkdown templates for publications</w:t>
      </w:r>
      <w:r>
        <w:rPr>
          <w:rFonts w:ascii="Arial" w:hAnsi="Arial" w:cs="Arial"/>
        </w:rPr>
        <w:t xml:space="preserve"> – Tina Fu (15’)</w:t>
      </w:r>
    </w:p>
    <w:p w:rsidR="00473416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A shiny app with R resources</w:t>
      </w:r>
      <w:r>
        <w:rPr>
          <w:rFonts w:ascii="Arial" w:hAnsi="Arial" w:cs="Arial"/>
        </w:rPr>
        <w:t xml:space="preserve"> – Jaime Villacampa (15’)</w:t>
      </w:r>
    </w:p>
    <w:p w:rsidR="00473416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Creating PDF documents in RMarkdown</w:t>
      </w:r>
      <w:r>
        <w:rPr>
          <w:rFonts w:ascii="Arial" w:hAnsi="Arial" w:cs="Arial"/>
        </w:rPr>
        <w:t xml:space="preserve"> – Alan Yeung (15’)</w:t>
      </w:r>
    </w:p>
    <w:p w:rsidR="00473416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 xml:space="preserve">Discussion on NSS’s </w:t>
      </w:r>
      <w:r w:rsidR="00F0738D">
        <w:rPr>
          <w:rFonts w:ascii="Arial" w:hAnsi="Arial" w:cs="Arial"/>
          <w:b/>
        </w:rPr>
        <w:t xml:space="preserve">R </w:t>
      </w:r>
      <w:r w:rsidRPr="00F0738D">
        <w:rPr>
          <w:rFonts w:ascii="Arial" w:hAnsi="Arial" w:cs="Arial"/>
          <w:b/>
        </w:rPr>
        <w:t>code templates</w:t>
      </w:r>
      <w:r>
        <w:rPr>
          <w:rFonts w:ascii="Arial" w:hAnsi="Arial" w:cs="Arial"/>
        </w:rPr>
        <w:t xml:space="preserve"> (5’)</w:t>
      </w:r>
    </w:p>
    <w:p w:rsidR="003929FB" w:rsidRDefault="00473416" w:rsidP="00473416">
      <w:pPr>
        <w:numPr>
          <w:ilvl w:val="0"/>
          <w:numId w:val="1"/>
        </w:numPr>
        <w:spacing w:after="240"/>
        <w:ind w:left="714" w:hanging="357"/>
        <w:rPr>
          <w:rFonts w:ascii="Arial" w:hAnsi="Arial" w:cs="Arial"/>
        </w:rPr>
      </w:pPr>
      <w:r w:rsidRPr="00F0738D">
        <w:rPr>
          <w:rFonts w:ascii="Arial" w:hAnsi="Arial" w:cs="Arial"/>
          <w:b/>
        </w:rPr>
        <w:t>R news and suggestions</w:t>
      </w:r>
      <w:r>
        <w:rPr>
          <w:rFonts w:ascii="Arial" w:hAnsi="Arial" w:cs="Arial"/>
        </w:rPr>
        <w:t xml:space="preserve"> (5’) </w:t>
      </w:r>
    </w:p>
    <w:p w:rsidR="00F41B96" w:rsidRDefault="00F41B96" w:rsidP="003929FB">
      <w:pPr>
        <w:ind w:left="720"/>
      </w:pPr>
    </w:p>
    <w:sectPr w:rsidR="00F41B96" w:rsidSect="00256399">
      <w:pgSz w:w="11907" w:h="16840" w:code="9"/>
      <w:pgMar w:top="680" w:right="1134" w:bottom="907" w:left="1134" w:header="680" w:footer="79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0D34" w:rsidRDefault="00180D34">
      <w:r>
        <w:separator/>
      </w:r>
    </w:p>
  </w:endnote>
  <w:endnote w:type="continuationSeparator" w:id="0">
    <w:p w:rsidR="00180D34" w:rsidRDefault="00180D3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0D34" w:rsidRDefault="00180D34">
      <w:r>
        <w:separator/>
      </w:r>
    </w:p>
  </w:footnote>
  <w:footnote w:type="continuationSeparator" w:id="0">
    <w:p w:rsidR="00180D34" w:rsidRDefault="00180D3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D14823"/>
    <w:multiLevelType w:val="hybridMultilevel"/>
    <w:tmpl w:val="5A7A71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233252"/>
    <w:multiLevelType w:val="hybridMultilevel"/>
    <w:tmpl w:val="76CA8D7A"/>
    <w:lvl w:ilvl="0" w:tplc="D01668B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C65E8B"/>
    <w:multiLevelType w:val="hybridMultilevel"/>
    <w:tmpl w:val="61B280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2FD441E"/>
    <w:multiLevelType w:val="hybridMultilevel"/>
    <w:tmpl w:val="FA0420A6"/>
    <w:lvl w:ilvl="0" w:tplc="BD12EF1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78F24E0"/>
    <w:multiLevelType w:val="hybridMultilevel"/>
    <w:tmpl w:val="D728C7B8"/>
    <w:lvl w:ilvl="0" w:tplc="BF000AFC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98001DA"/>
    <w:multiLevelType w:val="hybridMultilevel"/>
    <w:tmpl w:val="49A83DF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stylePaneFormatFilter w:val="3F01"/>
  <w:defaultTabStop w:val="720"/>
  <w:noPunctuationKerning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761C8D"/>
    <w:rsid w:val="00002003"/>
    <w:rsid w:val="00057FFC"/>
    <w:rsid w:val="000711A4"/>
    <w:rsid w:val="000C5AB0"/>
    <w:rsid w:val="000E3CF0"/>
    <w:rsid w:val="00110DCB"/>
    <w:rsid w:val="0011519B"/>
    <w:rsid w:val="001228F4"/>
    <w:rsid w:val="00123123"/>
    <w:rsid w:val="001254F7"/>
    <w:rsid w:val="0015633F"/>
    <w:rsid w:val="001570FA"/>
    <w:rsid w:val="00170CFA"/>
    <w:rsid w:val="00171333"/>
    <w:rsid w:val="00180D34"/>
    <w:rsid w:val="001B50AC"/>
    <w:rsid w:val="001C55A9"/>
    <w:rsid w:val="001E0073"/>
    <w:rsid w:val="00202BC3"/>
    <w:rsid w:val="0025456C"/>
    <w:rsid w:val="00256399"/>
    <w:rsid w:val="002633DC"/>
    <w:rsid w:val="002668DC"/>
    <w:rsid w:val="002B2E63"/>
    <w:rsid w:val="002F61BA"/>
    <w:rsid w:val="003106EF"/>
    <w:rsid w:val="0031621F"/>
    <w:rsid w:val="00337A8B"/>
    <w:rsid w:val="003929FB"/>
    <w:rsid w:val="003C41B8"/>
    <w:rsid w:val="003D0C74"/>
    <w:rsid w:val="003D3F0B"/>
    <w:rsid w:val="003D5A02"/>
    <w:rsid w:val="003E3A83"/>
    <w:rsid w:val="003E4FA6"/>
    <w:rsid w:val="003F025D"/>
    <w:rsid w:val="003F6F2C"/>
    <w:rsid w:val="00407057"/>
    <w:rsid w:val="00427202"/>
    <w:rsid w:val="00444A83"/>
    <w:rsid w:val="004478D4"/>
    <w:rsid w:val="00457262"/>
    <w:rsid w:val="00473416"/>
    <w:rsid w:val="004955BF"/>
    <w:rsid w:val="004D5F4E"/>
    <w:rsid w:val="004E6EC8"/>
    <w:rsid w:val="004F2495"/>
    <w:rsid w:val="0050260E"/>
    <w:rsid w:val="0050420E"/>
    <w:rsid w:val="00557590"/>
    <w:rsid w:val="005A465C"/>
    <w:rsid w:val="005B7464"/>
    <w:rsid w:val="005D2947"/>
    <w:rsid w:val="00620FED"/>
    <w:rsid w:val="00626643"/>
    <w:rsid w:val="0064618B"/>
    <w:rsid w:val="006510BA"/>
    <w:rsid w:val="006826E3"/>
    <w:rsid w:val="00683AD8"/>
    <w:rsid w:val="0068683B"/>
    <w:rsid w:val="006A205A"/>
    <w:rsid w:val="006B1EC3"/>
    <w:rsid w:val="006B4A4F"/>
    <w:rsid w:val="006D5B8E"/>
    <w:rsid w:val="00741066"/>
    <w:rsid w:val="0075787A"/>
    <w:rsid w:val="00761C8D"/>
    <w:rsid w:val="00774587"/>
    <w:rsid w:val="007867E8"/>
    <w:rsid w:val="00794C08"/>
    <w:rsid w:val="007C200E"/>
    <w:rsid w:val="007C3021"/>
    <w:rsid w:val="007D072C"/>
    <w:rsid w:val="007E5EDA"/>
    <w:rsid w:val="00812884"/>
    <w:rsid w:val="00817FA9"/>
    <w:rsid w:val="00834F82"/>
    <w:rsid w:val="00864596"/>
    <w:rsid w:val="0086583C"/>
    <w:rsid w:val="00896B53"/>
    <w:rsid w:val="008B1E2E"/>
    <w:rsid w:val="008D3CF7"/>
    <w:rsid w:val="008D3DE4"/>
    <w:rsid w:val="008D486D"/>
    <w:rsid w:val="009005AC"/>
    <w:rsid w:val="00901FBC"/>
    <w:rsid w:val="009029FE"/>
    <w:rsid w:val="009410E8"/>
    <w:rsid w:val="009468F2"/>
    <w:rsid w:val="00990083"/>
    <w:rsid w:val="009A033B"/>
    <w:rsid w:val="009A1F9E"/>
    <w:rsid w:val="009B0FF5"/>
    <w:rsid w:val="009C04EF"/>
    <w:rsid w:val="009C34CB"/>
    <w:rsid w:val="009C4C30"/>
    <w:rsid w:val="009C6245"/>
    <w:rsid w:val="009D7265"/>
    <w:rsid w:val="009E7A35"/>
    <w:rsid w:val="009F4F29"/>
    <w:rsid w:val="00A020CA"/>
    <w:rsid w:val="00A02DAF"/>
    <w:rsid w:val="00A616C6"/>
    <w:rsid w:val="00A87370"/>
    <w:rsid w:val="00AD7FC7"/>
    <w:rsid w:val="00AE3E97"/>
    <w:rsid w:val="00AE5E4E"/>
    <w:rsid w:val="00AE6EF0"/>
    <w:rsid w:val="00AF123C"/>
    <w:rsid w:val="00AF2AE6"/>
    <w:rsid w:val="00B2050D"/>
    <w:rsid w:val="00B441F4"/>
    <w:rsid w:val="00B53B02"/>
    <w:rsid w:val="00B96430"/>
    <w:rsid w:val="00BC1428"/>
    <w:rsid w:val="00BD366F"/>
    <w:rsid w:val="00BE18F3"/>
    <w:rsid w:val="00C00E04"/>
    <w:rsid w:val="00C55F89"/>
    <w:rsid w:val="00C57DF7"/>
    <w:rsid w:val="00C96502"/>
    <w:rsid w:val="00CA2DDE"/>
    <w:rsid w:val="00CC0EB5"/>
    <w:rsid w:val="00D0221F"/>
    <w:rsid w:val="00D13E4E"/>
    <w:rsid w:val="00D2715D"/>
    <w:rsid w:val="00D4518C"/>
    <w:rsid w:val="00D5260A"/>
    <w:rsid w:val="00D52EB1"/>
    <w:rsid w:val="00D72517"/>
    <w:rsid w:val="00D73BD3"/>
    <w:rsid w:val="00D800D5"/>
    <w:rsid w:val="00D96C9C"/>
    <w:rsid w:val="00DC416C"/>
    <w:rsid w:val="00DF0359"/>
    <w:rsid w:val="00E14F41"/>
    <w:rsid w:val="00E22D8E"/>
    <w:rsid w:val="00E53634"/>
    <w:rsid w:val="00E71DC0"/>
    <w:rsid w:val="00F0738D"/>
    <w:rsid w:val="00F21CDA"/>
    <w:rsid w:val="00F24E12"/>
    <w:rsid w:val="00F41B96"/>
    <w:rsid w:val="00F635F4"/>
    <w:rsid w:val="00F81331"/>
    <w:rsid w:val="00FA0D63"/>
    <w:rsid w:val="00FA39C5"/>
    <w:rsid w:val="00FB3634"/>
    <w:rsid w:val="00FC15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6399"/>
    <w:rPr>
      <w:sz w:val="24"/>
      <w:lang w:eastAsia="en-US"/>
    </w:rPr>
  </w:style>
  <w:style w:type="paragraph" w:styleId="Heading1">
    <w:name w:val="heading 1"/>
    <w:basedOn w:val="Normal"/>
    <w:next w:val="Normal"/>
    <w:qFormat/>
    <w:rsid w:val="00256399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256399"/>
    <w:pPr>
      <w:keepNext/>
      <w:outlineLvl w:val="1"/>
    </w:pPr>
    <w:rPr>
      <w:rFonts w:ascii="Arial" w:hAnsi="Arial"/>
      <w:b/>
      <w:sz w:val="20"/>
    </w:rPr>
  </w:style>
  <w:style w:type="paragraph" w:styleId="Heading3">
    <w:name w:val="heading 3"/>
    <w:basedOn w:val="Normal"/>
    <w:next w:val="Normal"/>
    <w:qFormat/>
    <w:rsid w:val="00256399"/>
    <w:pPr>
      <w:keepNext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256399"/>
    <w:pPr>
      <w:keepNext/>
      <w:jc w:val="both"/>
      <w:outlineLvl w:val="3"/>
    </w:pPr>
    <w:rPr>
      <w:rFonts w:ascii="Arial" w:hAnsi="Arial" w:cs="Arial"/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hsbase">
    <w:name w:val="nhs_base"/>
    <w:basedOn w:val="Normal"/>
    <w:rsid w:val="00256399"/>
    <w:rPr>
      <w:kern w:val="16"/>
      <w:sz w:val="22"/>
    </w:rPr>
  </w:style>
  <w:style w:type="paragraph" w:customStyle="1" w:styleId="nhsdept">
    <w:name w:val="nhs_dept"/>
    <w:basedOn w:val="nhsbase"/>
    <w:rsid w:val="00256399"/>
    <w:rPr>
      <w:sz w:val="28"/>
    </w:rPr>
  </w:style>
  <w:style w:type="paragraph" w:customStyle="1" w:styleId="nhsrecipient">
    <w:name w:val="nhs_recipient"/>
    <w:basedOn w:val="nhsbase"/>
    <w:rsid w:val="00256399"/>
    <w:rPr>
      <w:sz w:val="24"/>
    </w:rPr>
  </w:style>
  <w:style w:type="paragraph" w:styleId="Header">
    <w:name w:val="header"/>
    <w:basedOn w:val="Normal"/>
    <w:rsid w:val="00256399"/>
    <w:pPr>
      <w:tabs>
        <w:tab w:val="center" w:pos="4320"/>
        <w:tab w:val="right" w:pos="8640"/>
      </w:tabs>
    </w:pPr>
    <w:rPr>
      <w:sz w:val="20"/>
    </w:rPr>
  </w:style>
  <w:style w:type="paragraph" w:customStyle="1" w:styleId="nhsbadd">
    <w:name w:val="nhs_badd"/>
    <w:basedOn w:val="Normal"/>
    <w:rsid w:val="00256399"/>
    <w:pPr>
      <w:keepNext/>
      <w:keepLines/>
      <w:ind w:left="4820"/>
    </w:pPr>
    <w:rPr>
      <w:kern w:val="16"/>
      <w:sz w:val="18"/>
    </w:rPr>
  </w:style>
  <w:style w:type="paragraph" w:customStyle="1" w:styleId="nhstopaddress">
    <w:name w:val="nhs_topaddress"/>
    <w:basedOn w:val="Normal"/>
    <w:rsid w:val="00256399"/>
    <w:pPr>
      <w:tabs>
        <w:tab w:val="left" w:pos="993"/>
      </w:tabs>
    </w:pPr>
    <w:rPr>
      <w:kern w:val="16"/>
      <w:sz w:val="18"/>
    </w:rPr>
  </w:style>
  <w:style w:type="paragraph" w:styleId="Footer">
    <w:name w:val="footer"/>
    <w:basedOn w:val="Normal"/>
    <w:link w:val="FooterChar"/>
    <w:rsid w:val="00256399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basedOn w:val="DefaultParagraphFont"/>
    <w:rsid w:val="00256399"/>
  </w:style>
  <w:style w:type="character" w:customStyle="1" w:styleId="FooterChar">
    <w:name w:val="Footer Char"/>
    <w:basedOn w:val="DefaultParagraphFont"/>
    <w:link w:val="Footer"/>
    <w:rsid w:val="00896B53"/>
    <w:rPr>
      <w:lang w:eastAsia="en-US"/>
    </w:rPr>
  </w:style>
  <w:style w:type="paragraph" w:styleId="ListParagraph">
    <w:name w:val="List Paragraph"/>
    <w:basedOn w:val="Normal"/>
    <w:uiPriority w:val="34"/>
    <w:qFormat/>
    <w:rsid w:val="00A02DA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1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%20and%20Settings\PelosiN\Application%20Data\Microsoft\Templates\nss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nss agenda</Template>
  <TotalTime>16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Common Services Agency</vt:lpstr>
    </vt:vector>
  </TitlesOfParts>
  <Company>CSA</Company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Common Services Agency</dc:title>
  <dc:creator>Nicola Pelosi-Adams</dc:creator>
  <cp:lastModifiedBy>Jack Hannah</cp:lastModifiedBy>
  <cp:revision>4</cp:revision>
  <cp:lastPrinted>2017-06-01T09:58:00Z</cp:lastPrinted>
  <dcterms:created xsi:type="dcterms:W3CDTF">2018-11-29T10:43:00Z</dcterms:created>
  <dcterms:modified xsi:type="dcterms:W3CDTF">2018-11-29T11:10:00Z</dcterms:modified>
</cp:coreProperties>
</file>